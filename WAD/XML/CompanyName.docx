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1F9" w:rsidRDefault="00F346C1">
      <w:bookmarkStart w:id="0" w:name="_GoBack"/>
      <w:bookmarkEnd w:id="0"/>
    </w:p>
    <w:sectPr w:rsidR="003C1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6C1"/>
    <w:rsid w:val="00553DB6"/>
    <w:rsid w:val="00F346C1"/>
    <w:rsid w:val="00FF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BE90E-A039-4F71-9F4E-1512D234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CA5CB58B.dotm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National College of Ireland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Brady</dc:creator>
  <cp:keywords/>
  <dc:description/>
  <cp:lastModifiedBy>Katie Brady</cp:lastModifiedBy>
  <cp:revision>1</cp:revision>
  <dcterms:created xsi:type="dcterms:W3CDTF">2015-10-02T12:14:00Z</dcterms:created>
  <dcterms:modified xsi:type="dcterms:W3CDTF">2015-10-02T12:15:00Z</dcterms:modified>
</cp:coreProperties>
</file>